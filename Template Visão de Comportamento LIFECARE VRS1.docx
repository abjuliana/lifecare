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A82971">
        <w:t>3</w:t>
      </w:r>
    </w:p>
    <w:p w:rsidR="006E5425" w:rsidRPr="002C5A42" w:rsidRDefault="006C3B11">
      <w:pPr>
        <w:pStyle w:val="Ttulo"/>
      </w:pPr>
      <w:r>
        <w:t>Visão de comportamento</w:t>
      </w:r>
    </w:p>
    <w:sdt>
      <w:sdtPr>
        <w:id w:val="216403978"/>
        <w:placeholder>
          <w:docPart w:val="E914DB9B81AE47DDB5A0D55CB0F3A877"/>
        </w:placeholder>
        <w:date w:fullDate="2023-06-2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5B0A56">
          <w:pPr>
            <w:pStyle w:val="Subttulo"/>
          </w:pPr>
          <w:r>
            <w:t>22/06/2023</w:t>
          </w:r>
        </w:p>
      </w:sdtContent>
    </w:sdt>
    <w:p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:rsidR="00926678" w:rsidRPr="00926678" w:rsidRDefault="005B0A56" w:rsidP="00926678">
      <w:r>
        <w:rPr>
          <w:b/>
          <w:color w:val="1F4E79" w:themeColor="accent1" w:themeShade="80"/>
          <w:sz w:val="28"/>
          <w:szCs w:val="28"/>
        </w:rPr>
        <w:t>LIFECARE</w:t>
      </w:r>
    </w:p>
    <w:p w:rsidR="006D59CC" w:rsidRDefault="005B0A56" w:rsidP="00EC47E8">
      <w:pPr>
        <w:pStyle w:val="Ttulo2"/>
      </w:pPr>
      <w:r>
        <w:t xml:space="preserve">Listar Idoso </w:t>
      </w:r>
    </w:p>
    <w:p w:rsidR="00D544F7" w:rsidRPr="00D544F7" w:rsidRDefault="00D544F7" w:rsidP="00D544F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Listar idoso </w:t>
            </w: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Cenário principal</w:t>
            </w: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Cuidador</w:t>
            </w: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5B0A56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 cadastrado como cuidador logado no sistema.</w:t>
            </w: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idoso selecionado, usuário será direcionado para tela de registro de atividades.</w:t>
            </w: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D544F7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Clicar no botão de Listar idosos 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>Exibe a tela de idosos cadastrados</w:t>
            </w: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Selecionar o idoso </w:t>
            </w:r>
          </w:p>
        </w:tc>
        <w:tc>
          <w:tcPr>
            <w:tcW w:w="3842" w:type="dxa"/>
            <w:shd w:val="clear" w:color="auto" w:fill="auto"/>
          </w:tcPr>
          <w:p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D544F7" w:rsidRPr="00377AB4" w:rsidTr="00F752D2">
        <w:tc>
          <w:tcPr>
            <w:tcW w:w="3852" w:type="dxa"/>
            <w:shd w:val="clear" w:color="auto" w:fill="auto"/>
          </w:tcPr>
          <w:p w:rsidR="00D544F7" w:rsidRPr="00377AB4" w:rsidRDefault="00D544F7" w:rsidP="00F752D2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D544F7" w:rsidRPr="00377AB4" w:rsidRDefault="00D544F7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="005B0A56">
              <w:rPr>
                <w:rFonts w:ascii="Arial" w:hAnsi="Arial" w:cs="Arial"/>
                <w:i/>
                <w:color w:val="5B9BD5"/>
                <w:sz w:val="22"/>
                <w:szCs w:val="22"/>
              </w:rPr>
              <w:t>Encaminha para tela de registro de atividades</w:t>
            </w:r>
          </w:p>
        </w:tc>
      </w:tr>
    </w:tbl>
    <w:p w:rsidR="006C3B11" w:rsidRDefault="006C3B11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Pr="006C3B11" w:rsidRDefault="005B0A56" w:rsidP="006C3B11"/>
    <w:p w:rsidR="006C3B11" w:rsidRDefault="005B0A56" w:rsidP="006C3B11">
      <w:pPr>
        <w:pStyle w:val="Ttulo2"/>
      </w:pPr>
      <w:r>
        <w:lastRenderedPageBreak/>
        <w:t>Registrar atividades</w:t>
      </w:r>
    </w:p>
    <w:p w:rsidR="005B0A56" w:rsidRPr="005B0A56" w:rsidRDefault="005B0A56" w:rsidP="005B0A56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Registrar atividades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Cenário principal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Cuidador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 cadastrado como cuidador logado no sistema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, com idoso pré-selecionado. 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registro de atividades as modificações serão salvas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.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Clicar no botão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de “Check” para informar que a atividade foi concluída.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O sistema e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xibe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uma mensagem informando que a atividade foi realizada.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</w:tbl>
    <w:p w:rsidR="006C3B11" w:rsidRDefault="006C3B11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Default="005B0A56" w:rsidP="006C3B11"/>
    <w:p w:rsidR="005B0A56" w:rsidRPr="006C3B11" w:rsidRDefault="005B0A56" w:rsidP="006C3B11"/>
    <w:p w:rsidR="006C3B11" w:rsidRDefault="005B0A56" w:rsidP="006C3B11">
      <w:pPr>
        <w:pStyle w:val="Ttulo2"/>
      </w:pPr>
      <w:r>
        <w:lastRenderedPageBreak/>
        <w:t>Registrar comentário das atividades</w:t>
      </w:r>
    </w:p>
    <w:p w:rsidR="0062057C" w:rsidRPr="0062057C" w:rsidRDefault="0062057C" w:rsidP="0062057C"/>
    <w:p w:rsidR="0062057C" w:rsidRPr="0062057C" w:rsidRDefault="0062057C" w:rsidP="0062057C"/>
    <w:p w:rsidR="005B0A56" w:rsidRPr="005B0A56" w:rsidRDefault="005B0A56" w:rsidP="005B0A56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Registrar atividades 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Cenário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secundário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Cuidador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Usuário cadastrado como cuidador logado no sistema, com idoso pré-selecionado. 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registro de atividades as modificações serão salvas.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Clicar no botão de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“Observações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”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para detalhar informações sobre a atividade feita.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5B0A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O sistema exibe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um campo para adicionar as observações</w:t>
            </w:r>
          </w:p>
        </w:tc>
      </w:tr>
      <w:tr w:rsidR="005B0A56" w:rsidRPr="00377AB4" w:rsidTr="005B0A56">
        <w:trPr>
          <w:trHeight w:val="577"/>
        </w:trPr>
        <w:tc>
          <w:tcPr>
            <w:tcW w:w="3852" w:type="dxa"/>
            <w:shd w:val="clear" w:color="auto" w:fill="auto"/>
          </w:tcPr>
          <w:p w:rsidR="005B0A56" w:rsidRPr="005B0A56" w:rsidRDefault="005B0A56" w:rsidP="005B0A56">
            <w:pPr>
              <w:rPr>
                <w:rFonts w:cstheme="minorHAnsi"/>
                <w:i/>
                <w:sz w:val="22"/>
                <w:szCs w:val="22"/>
              </w:rPr>
            </w:pPr>
            <w:r w:rsidRPr="005B0A56">
              <w:rPr>
                <w:rFonts w:cstheme="minorHAnsi"/>
                <w:i/>
                <w:color w:val="2E74B5" w:themeColor="accent1" w:themeShade="BF"/>
                <w:sz w:val="22"/>
                <w:szCs w:val="22"/>
              </w:rPr>
              <w:t>3.Usuário digita as observações</w:t>
            </w:r>
          </w:p>
        </w:tc>
        <w:tc>
          <w:tcPr>
            <w:tcW w:w="3842" w:type="dxa"/>
            <w:shd w:val="clear" w:color="auto" w:fill="auto"/>
          </w:tcPr>
          <w:p w:rsidR="005B0A56" w:rsidRPr="005B0A56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2E74B5" w:themeColor="accent1" w:themeShade="BF"/>
                <w:sz w:val="22"/>
                <w:szCs w:val="22"/>
              </w:rPr>
            </w:pP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5B0A56" w:rsidRPr="005B0A56" w:rsidRDefault="005B0A56" w:rsidP="005B0A56">
            <w:pPr>
              <w:rPr>
                <w:i/>
                <w:color w:val="2E74B5" w:themeColor="accent1" w:themeShade="BF"/>
                <w:sz w:val="22"/>
                <w:szCs w:val="22"/>
              </w:rPr>
            </w:pPr>
            <w:r w:rsidRPr="005B0A56">
              <w:rPr>
                <w:i/>
                <w:color w:val="2E74B5" w:themeColor="accent1" w:themeShade="BF"/>
                <w:sz w:val="22"/>
                <w:szCs w:val="22"/>
              </w:rPr>
              <w:t>4.O sistema registra o comentário e salva a modificação feita.</w:t>
            </w:r>
          </w:p>
        </w:tc>
      </w:tr>
    </w:tbl>
    <w:p w:rsidR="006C3B11" w:rsidRPr="006C3B11" w:rsidRDefault="006C3B11" w:rsidP="006C3B11"/>
    <w:p w:rsidR="006C3B11" w:rsidRDefault="006C3B11" w:rsidP="006C3B11"/>
    <w:p w:rsidR="005B0A56" w:rsidRPr="0062057C" w:rsidRDefault="005B0A56" w:rsidP="005B0A56"/>
    <w:p w:rsidR="005B0A56" w:rsidRPr="005B0A56" w:rsidRDefault="005B0A56" w:rsidP="005B0A56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Registrar atividades 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Cenário secundário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Cuidador</w:t>
            </w:r>
          </w:p>
        </w:tc>
      </w:tr>
      <w:tr w:rsidR="005B0A56" w:rsidRPr="005B0A56" w:rsidTr="00044156">
        <w:tc>
          <w:tcPr>
            <w:tcW w:w="3852" w:type="dxa"/>
            <w:shd w:val="clear" w:color="auto" w:fill="auto"/>
          </w:tcPr>
          <w:p w:rsidR="005B0A56" w:rsidRPr="005B0A56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</w:pPr>
            <w:bookmarkStart w:id="0" w:name="_GoBack"/>
            <w:r w:rsidRPr="005B0A56">
              <w:rPr>
                <w:rFonts w:ascii="Arial" w:hAnsi="Arial" w:cs="Arial"/>
                <w:color w:val="auto"/>
                <w:sz w:val="22"/>
                <w:szCs w:val="22"/>
                <w:u w:val="single"/>
              </w:rPr>
              <w:lastRenderedPageBreak/>
              <w:t>Pré-condição</w:t>
            </w:r>
          </w:p>
        </w:tc>
        <w:tc>
          <w:tcPr>
            <w:tcW w:w="3842" w:type="dxa"/>
            <w:shd w:val="clear" w:color="auto" w:fill="auto"/>
          </w:tcPr>
          <w:p w:rsidR="005B0A56" w:rsidRPr="005B0A56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  <w:u w:val="single"/>
              </w:rPr>
            </w:pPr>
            <w:r w:rsidRPr="005B0A56">
              <w:rPr>
                <w:rFonts w:ascii="Arial" w:hAnsi="Arial" w:cs="Arial"/>
                <w:i/>
                <w:color w:val="5B9BD5"/>
                <w:sz w:val="22"/>
                <w:szCs w:val="22"/>
                <w:u w:val="single"/>
              </w:rPr>
              <w:t xml:space="preserve">Usuário cadastrado como cuidador logado no sistema, com idoso pré-selecionado. </w:t>
            </w:r>
          </w:p>
        </w:tc>
      </w:tr>
      <w:bookmarkEnd w:id="0"/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Pós registro de atividades as modificações serão salvas.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D544F7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544F7">
              <w:rPr>
                <w:rFonts w:ascii="Arial" w:hAnsi="Arial" w:cs="Arial"/>
                <w:color w:val="auto"/>
                <w:sz w:val="22"/>
                <w:szCs w:val="22"/>
              </w:rPr>
              <w:t>Sistema</w:t>
            </w: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de “Observações” para detalhar informações sobre a atividade feita.</w:t>
            </w: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O sistema exibe um campo para adicionar as observações</w:t>
            </w:r>
          </w:p>
        </w:tc>
      </w:tr>
      <w:tr w:rsidR="005B0A56" w:rsidRPr="00377AB4" w:rsidTr="00044156">
        <w:trPr>
          <w:trHeight w:val="577"/>
        </w:trPr>
        <w:tc>
          <w:tcPr>
            <w:tcW w:w="3852" w:type="dxa"/>
            <w:shd w:val="clear" w:color="auto" w:fill="auto"/>
          </w:tcPr>
          <w:p w:rsidR="005B0A56" w:rsidRPr="005B0A56" w:rsidRDefault="005B0A56" w:rsidP="00044156">
            <w:pPr>
              <w:rPr>
                <w:rFonts w:cstheme="minorHAnsi"/>
                <w:i/>
                <w:sz w:val="22"/>
                <w:szCs w:val="22"/>
              </w:rPr>
            </w:pPr>
            <w:r w:rsidRPr="005B0A56">
              <w:rPr>
                <w:rFonts w:cstheme="minorHAnsi"/>
                <w:i/>
                <w:color w:val="2E74B5" w:themeColor="accent1" w:themeShade="BF"/>
                <w:sz w:val="22"/>
                <w:szCs w:val="22"/>
              </w:rPr>
              <w:t>3.Usuário digita as observações</w:t>
            </w:r>
          </w:p>
        </w:tc>
        <w:tc>
          <w:tcPr>
            <w:tcW w:w="3842" w:type="dxa"/>
            <w:shd w:val="clear" w:color="auto" w:fill="auto"/>
          </w:tcPr>
          <w:p w:rsidR="005B0A56" w:rsidRPr="005B0A56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2E74B5" w:themeColor="accent1" w:themeShade="BF"/>
                <w:sz w:val="22"/>
                <w:szCs w:val="22"/>
              </w:rPr>
            </w:pPr>
          </w:p>
        </w:tc>
      </w:tr>
      <w:tr w:rsidR="005B0A56" w:rsidRPr="00377AB4" w:rsidTr="00044156">
        <w:tc>
          <w:tcPr>
            <w:tcW w:w="3852" w:type="dxa"/>
            <w:shd w:val="clear" w:color="auto" w:fill="auto"/>
          </w:tcPr>
          <w:p w:rsidR="005B0A56" w:rsidRPr="00377AB4" w:rsidRDefault="005B0A56" w:rsidP="0004415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:rsidR="005B0A56" w:rsidRPr="005B0A56" w:rsidRDefault="005B0A56" w:rsidP="00044156">
            <w:pPr>
              <w:rPr>
                <w:i/>
                <w:color w:val="2E74B5" w:themeColor="accent1" w:themeShade="BF"/>
                <w:sz w:val="22"/>
                <w:szCs w:val="22"/>
              </w:rPr>
            </w:pPr>
            <w:r w:rsidRPr="005B0A56">
              <w:rPr>
                <w:i/>
                <w:color w:val="2E74B5" w:themeColor="accent1" w:themeShade="BF"/>
                <w:sz w:val="22"/>
                <w:szCs w:val="22"/>
              </w:rPr>
              <w:t>4.O sistema registra o comentário e salva a modificação feita.</w:t>
            </w:r>
          </w:p>
        </w:tc>
      </w:tr>
    </w:tbl>
    <w:p w:rsidR="005B0A56" w:rsidRPr="006C3B11" w:rsidRDefault="005B0A56" w:rsidP="006C3B11"/>
    <w:p w:rsidR="00BB7F5D" w:rsidRDefault="00BB7F5D" w:rsidP="00BB7F5D"/>
    <w:p w:rsidR="00BB7F5D" w:rsidRPr="00BB7F5D" w:rsidRDefault="00BB7F5D" w:rsidP="00BB7F5D"/>
    <w:p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468"/>
        <w:gridCol w:w="3468"/>
        <w:gridCol w:w="2081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58F" w:rsidRDefault="00C4558F">
      <w:pPr>
        <w:spacing w:after="0" w:line="240" w:lineRule="auto"/>
      </w:pPr>
      <w:r>
        <w:separator/>
      </w:r>
    </w:p>
  </w:endnote>
  <w:endnote w:type="continuationSeparator" w:id="0">
    <w:p w:rsidR="00C4558F" w:rsidRDefault="00C4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58F" w:rsidRDefault="00C4558F">
      <w:pPr>
        <w:spacing w:after="0" w:line="240" w:lineRule="auto"/>
      </w:pPr>
      <w:r>
        <w:separator/>
      </w:r>
    </w:p>
  </w:footnote>
  <w:footnote w:type="continuationSeparator" w:id="0">
    <w:p w:rsidR="00C4558F" w:rsidRDefault="00C4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25" w:rsidRDefault="00B8302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3810" b="1143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2E731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 w:rsidR="00E96407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B0A56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" filled="f" stroked="f" strokeweight=".5pt">
              <v:path arrowok="t"/>
              <v:textbox style="mso-fit-shape-to-text:t" inset="0,0,0,0">
                <w:txbxContent>
                  <w:p w:rsidR="006E5425" w:rsidRDefault="002E7314">
                    <w:pPr>
                      <w:pStyle w:val="Rodap"/>
                    </w:pPr>
                    <w:r>
                      <w:fldChar w:fldCharType="begin"/>
                    </w:r>
                    <w:r w:rsidR="00E96407">
                      <w:instrText>PAGE   \* MERGEFORMAT</w:instrText>
                    </w:r>
                    <w:r>
                      <w:fldChar w:fldCharType="separate"/>
                    </w:r>
                    <w:r w:rsidR="005B0A56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02201"/>
    <w:rsid w:val="000313E9"/>
    <w:rsid w:val="00034250"/>
    <w:rsid w:val="000475A1"/>
    <w:rsid w:val="00052A26"/>
    <w:rsid w:val="0008395E"/>
    <w:rsid w:val="00084480"/>
    <w:rsid w:val="00094F6F"/>
    <w:rsid w:val="000A2436"/>
    <w:rsid w:val="000A4986"/>
    <w:rsid w:val="000F39C8"/>
    <w:rsid w:val="00124270"/>
    <w:rsid w:val="00141E7E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0915"/>
    <w:rsid w:val="002C5A42"/>
    <w:rsid w:val="002D352E"/>
    <w:rsid w:val="002D6CBC"/>
    <w:rsid w:val="002E1E88"/>
    <w:rsid w:val="002E2372"/>
    <w:rsid w:val="002E7314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B0A56"/>
    <w:rsid w:val="005D1E03"/>
    <w:rsid w:val="0062057C"/>
    <w:rsid w:val="00620ED1"/>
    <w:rsid w:val="00630B86"/>
    <w:rsid w:val="00643F39"/>
    <w:rsid w:val="00661860"/>
    <w:rsid w:val="00683FAF"/>
    <w:rsid w:val="006A7E89"/>
    <w:rsid w:val="006C3B11"/>
    <w:rsid w:val="006C62F5"/>
    <w:rsid w:val="006D36FD"/>
    <w:rsid w:val="006D59CC"/>
    <w:rsid w:val="006E5425"/>
    <w:rsid w:val="00713EC5"/>
    <w:rsid w:val="007243B8"/>
    <w:rsid w:val="00742E55"/>
    <w:rsid w:val="00770F29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83027"/>
    <w:rsid w:val="00B915D0"/>
    <w:rsid w:val="00BB4771"/>
    <w:rsid w:val="00BB7F5D"/>
    <w:rsid w:val="00BC74DA"/>
    <w:rsid w:val="00BE19D4"/>
    <w:rsid w:val="00C04900"/>
    <w:rsid w:val="00C4558F"/>
    <w:rsid w:val="00C50926"/>
    <w:rsid w:val="00C61465"/>
    <w:rsid w:val="00C84D10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461EA"/>
    <w:rsid w:val="00D544F7"/>
    <w:rsid w:val="00D75968"/>
    <w:rsid w:val="00D96542"/>
    <w:rsid w:val="00DC42DA"/>
    <w:rsid w:val="00DE496E"/>
    <w:rsid w:val="00E14302"/>
    <w:rsid w:val="00E2520C"/>
    <w:rsid w:val="00E528F0"/>
    <w:rsid w:val="00E52D6C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C4C485-4A53-4D56-9F27-F75E552C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3033BA"/>
    <w:rsid w:val="003C1E1D"/>
    <w:rsid w:val="003C7DE1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B42A3E"/>
    <w:rsid w:val="00BD000F"/>
    <w:rsid w:val="00D32ED5"/>
    <w:rsid w:val="00D527F1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EA760E"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EA760E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4093C-F69A-47B6-98DB-8AB352CE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0</TotalTime>
  <Pages>4</Pages>
  <Words>353</Words>
  <Characters>1909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ALUNOS</cp:lastModifiedBy>
  <cp:revision>2</cp:revision>
  <dcterms:created xsi:type="dcterms:W3CDTF">2023-06-22T22:11:00Z</dcterms:created>
  <dcterms:modified xsi:type="dcterms:W3CDTF">2023-06-22T22:11:00Z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